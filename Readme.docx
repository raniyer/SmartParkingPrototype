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EEF3119" w14:textId="77777777" w:rsidTr="00007728">
        <w:trPr>
          <w:trHeight w:hRule="exact" w:val="1800"/>
        </w:trPr>
        <w:tc>
          <w:tcPr>
            <w:tcW w:w="9360" w:type="dxa"/>
            <w:tcMar>
              <w:top w:w="0" w:type="dxa"/>
              <w:bottom w:w="0" w:type="dxa"/>
            </w:tcMar>
          </w:tcPr>
          <w:p w14:paraId="3851294C" w14:textId="5E9F2742" w:rsidR="00692703" w:rsidRPr="00CF1A49" w:rsidRDefault="00E67182" w:rsidP="00913946">
            <w:pPr>
              <w:pStyle w:val="Title"/>
            </w:pPr>
            <w:r>
              <w:t>Smart parking</w:t>
            </w:r>
          </w:p>
          <w:p w14:paraId="1CAA115E" w14:textId="7379F584" w:rsidR="00692703" w:rsidRPr="00CF1A49" w:rsidRDefault="00E67182" w:rsidP="00913946">
            <w:pPr>
              <w:pStyle w:val="ContactInfo"/>
              <w:contextualSpacing w:val="0"/>
            </w:pPr>
            <w:r>
              <w:t>Microprocessor Project Sem:4</w:t>
            </w:r>
          </w:p>
          <w:p w14:paraId="436904F0" w14:textId="49B38EF1" w:rsidR="00692703" w:rsidRPr="00CF1A49" w:rsidRDefault="00E67182" w:rsidP="00913946">
            <w:pPr>
              <w:pStyle w:val="ContactInfoEmphasis"/>
              <w:contextualSpacing w:val="0"/>
            </w:pPr>
            <w:r>
              <w:t>Under the guidance of Dr. Kiran</w:t>
            </w:r>
          </w:p>
        </w:tc>
      </w:tr>
      <w:tr w:rsidR="005579C9" w:rsidRPr="00CF1A49" w14:paraId="63B6E374" w14:textId="77777777" w:rsidTr="005579C9">
        <w:trPr>
          <w:trHeight w:hRule="exact" w:val="288"/>
        </w:trPr>
        <w:tc>
          <w:tcPr>
            <w:tcW w:w="9360" w:type="dxa"/>
            <w:tcMar>
              <w:top w:w="0" w:type="dxa"/>
              <w:bottom w:w="0" w:type="dxa"/>
            </w:tcMar>
          </w:tcPr>
          <w:p w14:paraId="293B519E" w14:textId="77777777" w:rsidR="005579C9" w:rsidRDefault="005579C9" w:rsidP="005579C9"/>
        </w:tc>
      </w:tr>
    </w:tbl>
    <w:p w14:paraId="1F53C3B0" w14:textId="57388498" w:rsidR="00E67182" w:rsidRPr="005579C9" w:rsidRDefault="00E67182" w:rsidP="00E67182">
      <w:pPr>
        <w:pStyle w:val="Heading2"/>
      </w:pPr>
      <w:r>
        <w:t>tEAM MEMBERS:</w:t>
      </w:r>
    </w:p>
    <w:p w14:paraId="39BA9201" w14:textId="267137E7" w:rsidR="005579C9" w:rsidRDefault="00E67182" w:rsidP="00E67182">
      <w:pPr>
        <w:pStyle w:val="ListBullet"/>
      </w:pPr>
      <w:proofErr w:type="spellStart"/>
      <w:r>
        <w:t>Aaratrika</w:t>
      </w:r>
      <w:proofErr w:type="spellEnd"/>
      <w:r>
        <w:t xml:space="preserve"> Ray - PES2201800494</w:t>
      </w:r>
    </w:p>
    <w:p w14:paraId="40317F3D" w14:textId="77777777" w:rsidR="00E67182" w:rsidRDefault="00E67182" w:rsidP="00E67182">
      <w:pPr>
        <w:pStyle w:val="ListBullet"/>
      </w:pPr>
      <w:r>
        <w:t>Nidhi Raniyer – PES2201800070</w:t>
      </w:r>
    </w:p>
    <w:p w14:paraId="13248720" w14:textId="0D2CD438" w:rsidR="00E67182" w:rsidRPr="005579C9" w:rsidRDefault="00E67182" w:rsidP="00E67182">
      <w:pPr>
        <w:pStyle w:val="ListBullet"/>
      </w:pPr>
      <w:proofErr w:type="spellStart"/>
      <w:r>
        <w:t>Roshini</w:t>
      </w:r>
      <w:proofErr w:type="spellEnd"/>
      <w:r>
        <w:t xml:space="preserve"> Bhaskar – PES2201800124 </w:t>
      </w:r>
    </w:p>
    <w:p w14:paraId="6C729E3D" w14:textId="77777777" w:rsidR="00E67182" w:rsidRDefault="00E67182" w:rsidP="00E67182">
      <w:pPr>
        <w:pStyle w:val="Header"/>
      </w:pPr>
    </w:p>
    <w:p w14:paraId="60CEB2CA" w14:textId="0376BA5D" w:rsidR="00E67182" w:rsidRPr="00CF1A49" w:rsidRDefault="00E67182" w:rsidP="00E67182">
      <w:pPr>
        <w:pStyle w:val="Heading2"/>
      </w:pPr>
      <w:r>
        <w:t>AIM:</w:t>
      </w:r>
    </w:p>
    <w:p w14:paraId="74ADE9AA" w14:textId="77777777" w:rsidR="00E67182" w:rsidRDefault="00E67182" w:rsidP="00E67182">
      <w:r>
        <w:t>To develop a smart parking system to reduce maximum time and resources spent during parking.</w:t>
      </w:r>
    </w:p>
    <w:p w14:paraId="0F8A56DD" w14:textId="7CD83961" w:rsidR="00B51D1B" w:rsidRDefault="00B51D1B" w:rsidP="005579C9"/>
    <w:p w14:paraId="3F4D3C02" w14:textId="77777777" w:rsidR="00E67182" w:rsidRDefault="00E67182" w:rsidP="00E67182">
      <w:pPr>
        <w:pStyle w:val="Heading2"/>
        <w:rPr>
          <w:b w:val="0"/>
          <w:bCs/>
        </w:rPr>
      </w:pPr>
      <w:r>
        <w:t>Scope</w:t>
      </w:r>
      <w:r>
        <w:t>:</w:t>
      </w:r>
    </w:p>
    <w:p w14:paraId="139548C7" w14:textId="430EC4D7" w:rsidR="00D1211A" w:rsidRDefault="00D1211A" w:rsidP="00E67182">
      <w:r w:rsidRPr="00D1211A">
        <w:t>Smart Parking is a parking strategy that combines technology and human innovation in an effort to use as few resources as possible—such as fuel, time and space—to achieve faster, easier and denser parking of vehicles for the majority of time they remain idle.</w:t>
      </w:r>
    </w:p>
    <w:p w14:paraId="28A25395" w14:textId="77777777" w:rsidR="00D1211A" w:rsidRDefault="00D1211A" w:rsidP="00E67182"/>
    <w:p w14:paraId="2E6419AE" w14:textId="77DBB25A" w:rsidR="00D1211A" w:rsidRDefault="00D1211A" w:rsidP="00E67182">
      <w:r>
        <w:t xml:space="preserve">This could be the future of parking: a smart system that seamlessly integrates with </w:t>
      </w:r>
      <w:r>
        <w:t>public and private parking spaces.</w:t>
      </w:r>
    </w:p>
    <w:p w14:paraId="3D1C60BF" w14:textId="77777777" w:rsidR="00D1211A" w:rsidRDefault="00D1211A" w:rsidP="00D1211A">
      <w:pPr>
        <w:pStyle w:val="Heading2"/>
      </w:pPr>
    </w:p>
    <w:p w14:paraId="5E9E15AF" w14:textId="260BEB99" w:rsidR="00E67182" w:rsidRDefault="00D1211A" w:rsidP="00D1211A">
      <w:pPr>
        <w:pStyle w:val="Heading2"/>
      </w:pPr>
      <w:r>
        <w:t>Breif Description</w:t>
      </w:r>
      <w:r>
        <w:t>:</w:t>
      </w:r>
      <w:r w:rsidR="00E67182">
        <w:br/>
      </w:r>
    </w:p>
    <w:p w14:paraId="44EE8C86" w14:textId="1ADF5573" w:rsidR="00D1211A" w:rsidRDefault="00D1211A" w:rsidP="00D1211A">
      <w:r>
        <w:t xml:space="preserve">Our prototype of the smart parking system will contain 3 major </w:t>
      </w:r>
      <w:r w:rsidR="000A138D">
        <w:t>portions:</w:t>
      </w:r>
    </w:p>
    <w:p w14:paraId="35FD9CA7" w14:textId="3D2102F3" w:rsidR="000A138D" w:rsidRDefault="000A138D" w:rsidP="000A138D">
      <w:pPr>
        <w:pStyle w:val="ListParagraph"/>
        <w:numPr>
          <w:ilvl w:val="0"/>
          <w:numId w:val="14"/>
        </w:numPr>
      </w:pPr>
      <w:r>
        <w:t>Automatic Boom Barrier:</w:t>
      </w:r>
    </w:p>
    <w:p w14:paraId="367AF4C0" w14:textId="53505F9E" w:rsidR="000A138D" w:rsidRDefault="000A138D" w:rsidP="000A138D">
      <w:pPr>
        <w:pStyle w:val="ListParagraph"/>
        <w:numPr>
          <w:ilvl w:val="2"/>
          <w:numId w:val="14"/>
        </w:numPr>
      </w:pPr>
      <w:r>
        <w:t>The system senses an incoming car and opens the barrier as soon as it reaches the front.</w:t>
      </w:r>
    </w:p>
    <w:p w14:paraId="7A003584" w14:textId="1EA3B516" w:rsidR="000A138D" w:rsidRDefault="000A138D" w:rsidP="000A138D">
      <w:pPr>
        <w:pStyle w:val="ListParagraph"/>
        <w:numPr>
          <w:ilvl w:val="2"/>
          <w:numId w:val="14"/>
        </w:numPr>
      </w:pPr>
      <w:r>
        <w:t>The system also closes it automatically after the car has passed, reducing human interaction and minimizing human errors.</w:t>
      </w:r>
    </w:p>
    <w:p w14:paraId="0966D90C" w14:textId="033C0FF2" w:rsidR="000A138D" w:rsidRDefault="000A138D" w:rsidP="000A138D">
      <w:pPr>
        <w:pStyle w:val="ListParagraph"/>
        <w:numPr>
          <w:ilvl w:val="0"/>
          <w:numId w:val="14"/>
        </w:numPr>
      </w:pPr>
      <w:r>
        <w:t>Availability of Parking Spot:</w:t>
      </w:r>
    </w:p>
    <w:p w14:paraId="323C6273" w14:textId="31C6F063" w:rsidR="000A138D" w:rsidRDefault="000A138D" w:rsidP="000A138D">
      <w:pPr>
        <w:pStyle w:val="ListParagraph"/>
        <w:numPr>
          <w:ilvl w:val="2"/>
          <w:numId w:val="14"/>
        </w:numPr>
      </w:pPr>
      <w:r>
        <w:t>With the help of ultrasonic sensors</w:t>
      </w:r>
      <w:r w:rsidR="00646E6E">
        <w:t>,</w:t>
      </w:r>
      <w:r>
        <w:t xml:space="preserve"> we aim to recognize the number of empty spots in the parking lot.</w:t>
      </w:r>
    </w:p>
    <w:p w14:paraId="23DC269D" w14:textId="083AAAE9" w:rsidR="000A138D" w:rsidRDefault="000A138D" w:rsidP="000A138D">
      <w:pPr>
        <w:pStyle w:val="ListParagraph"/>
        <w:numPr>
          <w:ilvl w:val="2"/>
          <w:numId w:val="14"/>
        </w:numPr>
      </w:pPr>
      <w:r>
        <w:t>This number will be displayed at the parking entrance.</w:t>
      </w:r>
    </w:p>
    <w:p w14:paraId="30199CE0" w14:textId="0ABF3B5E" w:rsidR="000A138D" w:rsidRDefault="000A138D" w:rsidP="000A138D">
      <w:pPr>
        <w:pStyle w:val="ListParagraph"/>
        <w:numPr>
          <w:ilvl w:val="2"/>
          <w:numId w:val="14"/>
        </w:numPr>
      </w:pPr>
      <w:r>
        <w:t>The barrier will not open and will display “No spots available” when the parking lot is full.</w:t>
      </w:r>
    </w:p>
    <w:p w14:paraId="65552A16" w14:textId="0878EF15" w:rsidR="000A138D" w:rsidRDefault="000A138D" w:rsidP="000A138D">
      <w:pPr>
        <w:pStyle w:val="ListParagraph"/>
        <w:numPr>
          <w:ilvl w:val="0"/>
          <w:numId w:val="14"/>
        </w:numPr>
      </w:pPr>
      <w:r>
        <w:t>Light indication above each empty spot:</w:t>
      </w:r>
    </w:p>
    <w:p w14:paraId="2278A2D1" w14:textId="4F97897A" w:rsidR="000A138D" w:rsidRDefault="000A138D" w:rsidP="000A138D">
      <w:pPr>
        <w:pStyle w:val="ListParagraph"/>
        <w:numPr>
          <w:ilvl w:val="2"/>
          <w:numId w:val="14"/>
        </w:numPr>
      </w:pPr>
      <w:r>
        <w:t xml:space="preserve">Each parking spot will have a light above the space which will be turned green, when the space is occupied and </w:t>
      </w:r>
      <w:r w:rsidR="00646E6E">
        <w:t>will show a red signal when the space is empty.</w:t>
      </w:r>
    </w:p>
    <w:p w14:paraId="6C76C5CC" w14:textId="006B28A6" w:rsidR="00646E6E" w:rsidRDefault="00646E6E" w:rsidP="00646E6E">
      <w:pPr>
        <w:pStyle w:val="ListParagraph"/>
        <w:numPr>
          <w:ilvl w:val="2"/>
          <w:numId w:val="14"/>
        </w:numPr>
      </w:pPr>
      <w:r>
        <w:t>This will save time for the public to easily identify and reach the empty spot.</w:t>
      </w:r>
    </w:p>
    <w:p w14:paraId="325A1543" w14:textId="0789D269" w:rsidR="00D1211A" w:rsidRDefault="00646E6E" w:rsidP="00D1211A">
      <w:pPr>
        <w:pStyle w:val="Heading2"/>
      </w:pPr>
      <w:r>
        <w:lastRenderedPageBreak/>
        <w:t>Components required:</w:t>
      </w:r>
    </w:p>
    <w:p w14:paraId="14A03BFF" w14:textId="77777777" w:rsidR="00646E6E" w:rsidRDefault="00646E6E" w:rsidP="00646E6E"/>
    <w:p w14:paraId="2BD80A70" w14:textId="3FB16C9B" w:rsidR="00646E6E" w:rsidRDefault="00646E6E" w:rsidP="00646E6E">
      <w:pPr>
        <w:pStyle w:val="ListParagraph"/>
        <w:numPr>
          <w:ilvl w:val="0"/>
          <w:numId w:val="15"/>
        </w:numPr>
      </w:pPr>
      <w:r>
        <w:t>Arduino Board</w:t>
      </w:r>
    </w:p>
    <w:p w14:paraId="3D92DFFC" w14:textId="41AD2E5A" w:rsidR="00646E6E" w:rsidRDefault="00646E6E" w:rsidP="00646E6E">
      <w:pPr>
        <w:pStyle w:val="ListParagraph"/>
        <w:numPr>
          <w:ilvl w:val="0"/>
          <w:numId w:val="15"/>
        </w:numPr>
      </w:pPr>
      <w:r>
        <w:t>Ultrasonic sensors</w:t>
      </w:r>
    </w:p>
    <w:p w14:paraId="1CF1AEFE" w14:textId="2DFACA33" w:rsidR="00646E6E" w:rsidRDefault="00646E6E" w:rsidP="00646E6E">
      <w:pPr>
        <w:pStyle w:val="ListParagraph"/>
        <w:numPr>
          <w:ilvl w:val="0"/>
          <w:numId w:val="15"/>
        </w:numPr>
      </w:pPr>
      <w:r>
        <w:t>Server motor</w:t>
      </w:r>
    </w:p>
    <w:p w14:paraId="092BC6E5" w14:textId="1988B0C7" w:rsidR="00646E6E" w:rsidRDefault="00646E6E" w:rsidP="00646E6E">
      <w:pPr>
        <w:pStyle w:val="ListParagraph"/>
        <w:numPr>
          <w:ilvl w:val="0"/>
          <w:numId w:val="15"/>
        </w:numPr>
      </w:pPr>
      <w:r>
        <w:t>LED Lights</w:t>
      </w:r>
    </w:p>
    <w:p w14:paraId="2BF2880E" w14:textId="184783AA" w:rsidR="00646E6E" w:rsidRDefault="00646E6E" w:rsidP="00646E6E">
      <w:pPr>
        <w:pStyle w:val="ListParagraph"/>
        <w:numPr>
          <w:ilvl w:val="0"/>
          <w:numId w:val="15"/>
        </w:numPr>
      </w:pPr>
      <w:r>
        <w:t>Bread board</w:t>
      </w:r>
    </w:p>
    <w:p w14:paraId="0A92C12A" w14:textId="6B217111" w:rsidR="00646E6E" w:rsidRDefault="00646E6E" w:rsidP="00646E6E">
      <w:pPr>
        <w:pStyle w:val="ListParagraph"/>
        <w:numPr>
          <w:ilvl w:val="0"/>
          <w:numId w:val="15"/>
        </w:numPr>
      </w:pPr>
      <w:r>
        <w:t>Jumper wires (Female and Male)</w:t>
      </w:r>
    </w:p>
    <w:p w14:paraId="34411438" w14:textId="59536D7A" w:rsidR="00646E6E" w:rsidRDefault="00646E6E" w:rsidP="00646E6E">
      <w:pPr>
        <w:pStyle w:val="ListParagraph"/>
        <w:numPr>
          <w:ilvl w:val="0"/>
          <w:numId w:val="15"/>
        </w:numPr>
      </w:pPr>
      <w:r>
        <w:t>7 segment LED Display</w:t>
      </w:r>
    </w:p>
    <w:p w14:paraId="2F104FFD" w14:textId="47D6C7CE" w:rsidR="00646E6E" w:rsidRDefault="00646E6E" w:rsidP="00646E6E"/>
    <w:p w14:paraId="738ACA99" w14:textId="5E1FE23A" w:rsidR="00646E6E" w:rsidRDefault="00646E6E" w:rsidP="00646E6E"/>
    <w:p w14:paraId="55685189" w14:textId="3579302C" w:rsidR="00646E6E" w:rsidRDefault="00646E6E" w:rsidP="00D1211A">
      <w:pPr>
        <w:pStyle w:val="Heading2"/>
      </w:pPr>
      <w:r>
        <w:t>Circuit diagram:</w:t>
      </w:r>
    </w:p>
    <w:p w14:paraId="764E0B71" w14:textId="537EE607" w:rsidR="00646E6E" w:rsidRDefault="00646E6E" w:rsidP="00D1211A">
      <w:pPr>
        <w:pStyle w:val="Heading2"/>
      </w:pPr>
      <w:bookmarkStart w:id="0" w:name="_GoBack"/>
      <w:bookmarkEnd w:id="0"/>
    </w:p>
    <w:sectPr w:rsidR="00646E6E"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01919" w14:textId="77777777" w:rsidR="008943A3" w:rsidRDefault="008943A3" w:rsidP="0068194B">
      <w:r>
        <w:separator/>
      </w:r>
    </w:p>
    <w:p w14:paraId="3D7FA0F5" w14:textId="77777777" w:rsidR="008943A3" w:rsidRDefault="008943A3"/>
    <w:p w14:paraId="644EBEC7" w14:textId="77777777" w:rsidR="008943A3" w:rsidRDefault="008943A3"/>
  </w:endnote>
  <w:endnote w:type="continuationSeparator" w:id="0">
    <w:p w14:paraId="787DCE21" w14:textId="77777777" w:rsidR="008943A3" w:rsidRDefault="008943A3" w:rsidP="0068194B">
      <w:r>
        <w:continuationSeparator/>
      </w:r>
    </w:p>
    <w:p w14:paraId="0D59B589" w14:textId="77777777" w:rsidR="008943A3" w:rsidRDefault="008943A3"/>
    <w:p w14:paraId="459611D3" w14:textId="77777777" w:rsidR="008943A3" w:rsidRDefault="008943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7199182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1DE4B" w14:textId="77777777" w:rsidR="008943A3" w:rsidRDefault="008943A3" w:rsidP="0068194B">
      <w:r>
        <w:separator/>
      </w:r>
    </w:p>
    <w:p w14:paraId="41298B09" w14:textId="77777777" w:rsidR="008943A3" w:rsidRDefault="008943A3"/>
    <w:p w14:paraId="71C79D0D" w14:textId="77777777" w:rsidR="008943A3" w:rsidRDefault="008943A3"/>
  </w:footnote>
  <w:footnote w:type="continuationSeparator" w:id="0">
    <w:p w14:paraId="7DB7D5A7" w14:textId="77777777" w:rsidR="008943A3" w:rsidRDefault="008943A3" w:rsidP="0068194B">
      <w:r>
        <w:continuationSeparator/>
      </w:r>
    </w:p>
    <w:p w14:paraId="108C6D0B" w14:textId="77777777" w:rsidR="008943A3" w:rsidRDefault="008943A3"/>
    <w:p w14:paraId="763FFEC2" w14:textId="77777777" w:rsidR="008943A3" w:rsidRDefault="008943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C42C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0068E0B" wp14:editId="3683EF0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3A0741B"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83C58E4"/>
    <w:multiLevelType w:val="hybridMultilevel"/>
    <w:tmpl w:val="DF101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E32BEB"/>
    <w:multiLevelType w:val="hybridMultilevel"/>
    <w:tmpl w:val="E91A0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82"/>
    <w:rsid w:val="000001EF"/>
    <w:rsid w:val="00007322"/>
    <w:rsid w:val="00007728"/>
    <w:rsid w:val="00024584"/>
    <w:rsid w:val="00024730"/>
    <w:rsid w:val="00055E95"/>
    <w:rsid w:val="0007021F"/>
    <w:rsid w:val="000A138D"/>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46E6E"/>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943A3"/>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1211A"/>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67182"/>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0EC0"/>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86C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091677">
      <w:bodyDiv w:val="1"/>
      <w:marLeft w:val="0"/>
      <w:marRight w:val="0"/>
      <w:marTop w:val="0"/>
      <w:marBottom w:val="0"/>
      <w:divBdr>
        <w:top w:val="none" w:sz="0" w:space="0" w:color="auto"/>
        <w:left w:val="none" w:sz="0" w:space="0" w:color="auto"/>
        <w:bottom w:val="none" w:sz="0" w:space="0" w:color="auto"/>
        <w:right w:val="none" w:sz="0" w:space="0" w:color="auto"/>
      </w:divBdr>
    </w:div>
    <w:div w:id="19129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ushi\AppData\Local\Microsoft\Office\16.0\DTS\en-US%7b435D8253-E77A-4219-8B14-C904EF4C223F%7d\%7b9BFE262C-561D-46D2-8B9E-2FDA9C2F9C92%7dtf16392877.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4.xml><?xml version="1.0" encoding="utf-8"?>
<ds:datastoreItem xmlns:ds="http://schemas.openxmlformats.org/officeDocument/2006/customXml" ds:itemID="{A0D385B4-1988-4791-8FE2-548BA1E6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{9BFE262C-561D-46D2-8B9E-2FDA9C2F9C92}tf16392877</Template>
  <TotalTime>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2020-03-04T10:33:00Z</dcterms:created>
  <dcterms:modified xsi:type="dcterms:W3CDTF">2020-03-04T11:23:00Z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